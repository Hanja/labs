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47F" w:rsidRDefault="0097708C" w:rsidP="00D6634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Свидетельство об окончании курса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D6634D" w:rsidTr="00D6634D">
        <w:trPr>
          <w:trHeight w:val="536"/>
        </w:trPr>
        <w:tc>
          <w:tcPr>
            <w:tcW w:w="4785" w:type="dxa"/>
            <w:vAlign w:val="center"/>
          </w:tcPr>
          <w:p w:rsidR="00D6634D" w:rsidRDefault="00D6634D" w:rsidP="009770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ФИО </w:t>
            </w:r>
            <w:proofErr w:type="gramStart"/>
            <w:r w:rsidR="0097708C">
              <w:rPr>
                <w:sz w:val="24"/>
                <w:szCs w:val="24"/>
              </w:rPr>
              <w:t>прослушавшего</w:t>
            </w:r>
            <w:proofErr w:type="gramEnd"/>
            <w:r w:rsidR="0097708C">
              <w:rPr>
                <w:sz w:val="24"/>
                <w:szCs w:val="24"/>
              </w:rPr>
              <w:t xml:space="preserve"> курсы</w:t>
            </w:r>
          </w:p>
        </w:tc>
        <w:sdt>
          <w:sdtPr>
            <w:rPr>
              <w:sz w:val="24"/>
              <w:szCs w:val="24"/>
            </w:rPr>
            <w:id w:val="1043877356"/>
            <w:placeholder>
              <w:docPart w:val="0371E547C71C4CD2A40DDBF4659AE918"/>
            </w:placeholder>
            <w:showingPlcHdr/>
            <w:text/>
          </w:sdtPr>
          <w:sdtContent>
            <w:tc>
              <w:tcPr>
                <w:tcW w:w="4786" w:type="dxa"/>
                <w:vAlign w:val="center"/>
              </w:tcPr>
              <w:p w:rsidR="00D6634D" w:rsidRDefault="00F456F9" w:rsidP="00F456F9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rStyle w:val="a4"/>
                  </w:rPr>
                  <w:t xml:space="preserve">Введите ФИО </w:t>
                </w:r>
              </w:p>
            </w:tc>
          </w:sdtContent>
        </w:sdt>
      </w:tr>
      <w:tr w:rsidR="00D6634D" w:rsidTr="00D6634D">
        <w:trPr>
          <w:trHeight w:val="543"/>
        </w:trPr>
        <w:tc>
          <w:tcPr>
            <w:tcW w:w="4785" w:type="dxa"/>
            <w:vAlign w:val="center"/>
          </w:tcPr>
          <w:p w:rsidR="00D6634D" w:rsidRDefault="0097708C" w:rsidP="00D663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курса</w:t>
            </w:r>
          </w:p>
        </w:tc>
        <w:sdt>
          <w:sdtPr>
            <w:rPr>
              <w:sz w:val="24"/>
              <w:szCs w:val="24"/>
            </w:rPr>
            <w:id w:val="957954"/>
            <w:placeholder>
              <w:docPart w:val="4B23BC9420294D8CBFE8BC910B7C840E"/>
            </w:placeholder>
            <w:showingPlcHdr/>
            <w:dropDownList>
              <w:listItem w:displayText="1 курс" w:value="1 курс"/>
              <w:listItem w:displayText="2 курс" w:value="2 курс"/>
            </w:dropDownList>
          </w:sdtPr>
          <w:sdtContent>
            <w:tc>
              <w:tcPr>
                <w:tcW w:w="4786" w:type="dxa"/>
                <w:vAlign w:val="center"/>
              </w:tcPr>
              <w:p w:rsidR="00D6634D" w:rsidRDefault="00294644" w:rsidP="00B165C1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rStyle w:val="a4"/>
                  </w:rPr>
                  <w:t>Название курса</w:t>
                </w:r>
              </w:p>
            </w:tc>
          </w:sdtContent>
        </w:sdt>
      </w:tr>
      <w:tr w:rsidR="00D6634D" w:rsidTr="00D6634D">
        <w:trPr>
          <w:trHeight w:val="578"/>
        </w:trPr>
        <w:tc>
          <w:tcPr>
            <w:tcW w:w="4785" w:type="dxa"/>
            <w:vAlign w:val="center"/>
          </w:tcPr>
          <w:p w:rsidR="00D6634D" w:rsidRPr="00E70105" w:rsidRDefault="00E70105" w:rsidP="00D6634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ФИО декана</w:t>
            </w:r>
          </w:p>
        </w:tc>
        <w:tc>
          <w:tcPr>
            <w:tcW w:w="4786" w:type="dxa"/>
            <w:vAlign w:val="center"/>
          </w:tcPr>
          <w:p w:rsidR="00D6634D" w:rsidRDefault="00276A51" w:rsidP="00C57B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C57B64">
              <w:rPr>
                <w:sz w:val="24"/>
                <w:szCs w:val="24"/>
              </w:rPr>
              <w:instrText xml:space="preserve"> MERGEFIELD "Фамилия" </w:instrText>
            </w:r>
            <w:r>
              <w:rPr>
                <w:sz w:val="24"/>
                <w:szCs w:val="24"/>
              </w:rPr>
              <w:fldChar w:fldCharType="separate"/>
            </w:r>
            <w:r w:rsidR="00A44097" w:rsidRPr="00B16C2C">
              <w:rPr>
                <w:noProof/>
                <w:sz w:val="24"/>
                <w:szCs w:val="24"/>
              </w:rPr>
              <w:t>Алексеева</w:t>
            </w:r>
            <w:r>
              <w:rPr>
                <w:sz w:val="24"/>
                <w:szCs w:val="24"/>
              </w:rPr>
              <w:fldChar w:fldCharType="end"/>
            </w:r>
            <w:r w:rsidR="00C57B6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fldChar w:fldCharType="begin"/>
            </w:r>
            <w:r w:rsidR="00C57B64">
              <w:rPr>
                <w:sz w:val="24"/>
                <w:szCs w:val="24"/>
              </w:rPr>
              <w:instrText xml:space="preserve"> MERGEFIELD Имя </w:instrText>
            </w:r>
            <w:r>
              <w:rPr>
                <w:sz w:val="24"/>
                <w:szCs w:val="24"/>
              </w:rPr>
              <w:fldChar w:fldCharType="separate"/>
            </w:r>
            <w:r w:rsidR="00A44097" w:rsidRPr="00B16C2C">
              <w:rPr>
                <w:noProof/>
                <w:sz w:val="24"/>
                <w:szCs w:val="24"/>
              </w:rPr>
              <w:t>Ольга</w:t>
            </w:r>
            <w:r>
              <w:rPr>
                <w:sz w:val="24"/>
                <w:szCs w:val="24"/>
              </w:rPr>
              <w:fldChar w:fldCharType="end"/>
            </w:r>
            <w:r w:rsidR="00C57B6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fldChar w:fldCharType="begin"/>
            </w:r>
            <w:r w:rsidR="00C57B64">
              <w:rPr>
                <w:sz w:val="24"/>
                <w:szCs w:val="24"/>
              </w:rPr>
              <w:instrText xml:space="preserve"> MERGEFIELD Отчество </w:instrText>
            </w:r>
            <w:r>
              <w:rPr>
                <w:sz w:val="24"/>
                <w:szCs w:val="24"/>
              </w:rPr>
              <w:fldChar w:fldCharType="separate"/>
            </w:r>
            <w:r w:rsidR="00A44097" w:rsidRPr="00B16C2C">
              <w:rPr>
                <w:noProof/>
                <w:sz w:val="24"/>
                <w:szCs w:val="24"/>
              </w:rPr>
              <w:t>Ивановна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D6634D" w:rsidTr="00ED06B9">
        <w:trPr>
          <w:trHeight w:val="545"/>
        </w:trPr>
        <w:tc>
          <w:tcPr>
            <w:tcW w:w="4785" w:type="dxa"/>
            <w:vAlign w:val="center"/>
          </w:tcPr>
          <w:p w:rsidR="00D6634D" w:rsidRDefault="0097708C" w:rsidP="00D663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Список изученных </w:t>
            </w:r>
            <w:r w:rsidR="00E70105">
              <w:rPr>
                <w:sz w:val="24"/>
                <w:szCs w:val="24"/>
              </w:rPr>
              <w:t>редакторов</w:t>
            </w:r>
          </w:p>
        </w:tc>
        <w:sdt>
          <w:sdtPr>
            <w:rPr>
              <w:sz w:val="24"/>
              <w:szCs w:val="24"/>
            </w:rPr>
            <w:id w:val="-637329339"/>
            <w:placeholder>
              <w:docPart w:val="F22EC36679ED426090A5737E8E338FE3"/>
            </w:placeholder>
            <w:showingPlcHdr/>
            <w:comboBox>
              <w:listItem w:displayText="Word" w:value="Word"/>
              <w:listItem w:displayText="Excel" w:value="Excel"/>
              <w:listItem w:displayText="PowerPoint" w:value="PowerPoint"/>
              <w:listItem w:displayText="Outlook" w:value="Outlook"/>
              <w:listItem w:displayText="Access" w:value="Access"/>
            </w:comboBox>
          </w:sdtPr>
          <w:sdtContent>
            <w:tc>
              <w:tcPr>
                <w:tcW w:w="4786" w:type="dxa"/>
                <w:vAlign w:val="center"/>
              </w:tcPr>
              <w:p w:rsidR="00D6634D" w:rsidRDefault="00B165C1" w:rsidP="00B165C1">
                <w:pPr>
                  <w:jc w:val="center"/>
                  <w:rPr>
                    <w:sz w:val="24"/>
                    <w:szCs w:val="24"/>
                  </w:rPr>
                </w:pPr>
                <w:r w:rsidRPr="00AD2004">
                  <w:rPr>
                    <w:rStyle w:val="a4"/>
                  </w:rPr>
                  <w:t xml:space="preserve">Выберите </w:t>
                </w:r>
                <w:r>
                  <w:rPr>
                    <w:rStyle w:val="a4"/>
                  </w:rPr>
                  <w:t>нужн</w:t>
                </w:r>
                <w:r w:rsidR="00E70105">
                  <w:rPr>
                    <w:rStyle w:val="a4"/>
                  </w:rPr>
                  <w:t>ые редакторы</w:t>
                </w:r>
              </w:p>
            </w:tc>
          </w:sdtContent>
        </w:sdt>
      </w:tr>
      <w:tr w:rsidR="0097708C" w:rsidTr="00ED06B9">
        <w:trPr>
          <w:trHeight w:val="553"/>
        </w:trPr>
        <w:tc>
          <w:tcPr>
            <w:tcW w:w="4785" w:type="dxa"/>
            <w:vAlign w:val="center"/>
          </w:tcPr>
          <w:p w:rsidR="0097708C" w:rsidRDefault="00E70105" w:rsidP="00D663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ВУЗа</w:t>
            </w:r>
          </w:p>
        </w:tc>
        <w:sdt>
          <w:sdtPr>
            <w:rPr>
              <w:sz w:val="24"/>
              <w:szCs w:val="24"/>
            </w:rPr>
            <w:id w:val="5043132"/>
            <w:placeholder>
              <w:docPart w:val="D4923713BD354059A4BE94D1C2CFBFB1"/>
            </w:placeholder>
            <w:showingPlcHdr/>
            <w:dropDownList>
              <w:listItem w:value="Выберите элемент."/>
              <w:listItem w:displayText="МарГУ" w:value="МарГУ"/>
              <w:listItem w:displayText="ПГТУ" w:value="ПГТУ"/>
            </w:dropDownList>
          </w:sdtPr>
          <w:sdtContent>
            <w:tc>
              <w:tcPr>
                <w:tcW w:w="4786" w:type="dxa"/>
                <w:vAlign w:val="center"/>
              </w:tcPr>
              <w:p w:rsidR="0097708C" w:rsidRDefault="00E70105" w:rsidP="00E70105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rStyle w:val="a4"/>
                  </w:rPr>
                  <w:t>Название ВУЗа</w:t>
                </w:r>
              </w:p>
            </w:tc>
          </w:sdtContent>
        </w:sdt>
      </w:tr>
      <w:tr w:rsidR="00E70105" w:rsidTr="00E70105">
        <w:trPr>
          <w:trHeight w:val="437"/>
        </w:trPr>
        <w:tc>
          <w:tcPr>
            <w:tcW w:w="4785" w:type="dxa"/>
            <w:vAlign w:val="center"/>
          </w:tcPr>
          <w:p w:rsidR="00E70105" w:rsidRDefault="00E70105" w:rsidP="00D663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факультета</w:t>
            </w:r>
          </w:p>
        </w:tc>
        <w:sdt>
          <w:sdtPr>
            <w:rPr>
              <w:sz w:val="24"/>
              <w:szCs w:val="24"/>
            </w:rPr>
            <w:id w:val="5043135"/>
            <w:placeholder>
              <w:docPart w:val="6CEBE8CF1427401683D746F1709D29FA"/>
            </w:placeholder>
            <w:showingPlcHdr/>
            <w:dropDownList>
              <w:listItem w:value="Выберите элемент."/>
              <w:listItem w:displayText="ФИиВТ" w:value="ФИиВТ"/>
              <w:listItem w:displayText="ЭФ" w:value="ЭФ"/>
              <w:listItem w:displayText="Физ-Мат" w:value="Физ-Мат"/>
            </w:dropDownList>
          </w:sdtPr>
          <w:sdtContent>
            <w:tc>
              <w:tcPr>
                <w:tcW w:w="4786" w:type="dxa"/>
                <w:vAlign w:val="center"/>
              </w:tcPr>
              <w:p w:rsidR="00E70105" w:rsidRDefault="00E70105" w:rsidP="00E70105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rStyle w:val="a4"/>
                  </w:rPr>
                  <w:t>Название фак</w:t>
                </w:r>
                <w:r w:rsidRPr="000D122C">
                  <w:rPr>
                    <w:rStyle w:val="a4"/>
                  </w:rPr>
                  <w:t>.</w:t>
                </w:r>
              </w:p>
            </w:tc>
          </w:sdtContent>
        </w:sdt>
      </w:tr>
      <w:tr w:rsidR="00294644" w:rsidTr="00294644">
        <w:trPr>
          <w:trHeight w:val="633"/>
        </w:trPr>
        <w:tc>
          <w:tcPr>
            <w:tcW w:w="4785" w:type="dxa"/>
            <w:vAlign w:val="center"/>
          </w:tcPr>
          <w:p w:rsidR="00294644" w:rsidRPr="00A44097" w:rsidRDefault="00A44097" w:rsidP="00D663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Отправлять на почту:</w:t>
            </w:r>
            <w:r w:rsidRPr="00A44097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qq</w:t>
            </w:r>
            <w:proofErr w:type="spellEnd"/>
            <w:r w:rsidRPr="00A44097">
              <w:rPr>
                <w:sz w:val="24"/>
                <w:szCs w:val="24"/>
              </w:rPr>
              <w:t>@</w:t>
            </w:r>
            <w:r>
              <w:rPr>
                <w:sz w:val="24"/>
                <w:szCs w:val="24"/>
                <w:lang w:val="en-US"/>
              </w:rPr>
              <w:t>mail</w:t>
            </w:r>
            <w:r w:rsidRPr="00A44097"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  <w:lang w:val="en-US"/>
              </w:rPr>
              <w:t>ru</w:t>
            </w:r>
            <w:proofErr w:type="spellEnd"/>
          </w:p>
        </w:tc>
        <w:tc>
          <w:tcPr>
            <w:tcW w:w="4786" w:type="dxa"/>
            <w:vAlign w:val="center"/>
          </w:tcPr>
          <w:p w:rsidR="00294644" w:rsidRDefault="00276A51" w:rsidP="00E701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294644">
              <w:rPr>
                <w:sz w:val="24"/>
                <w:szCs w:val="24"/>
              </w:rPr>
              <w:instrText xml:space="preserve"> ASK  Вика Оразаева  \* MERGEFORMAT </w:instrText>
            </w:r>
            <w:r>
              <w:rPr>
                <w:sz w:val="24"/>
                <w:szCs w:val="24"/>
              </w:rPr>
              <w:fldChar w:fldCharType="separate"/>
            </w:r>
            <w:bookmarkStart w:id="0" w:name="Вика"/>
            <w:r w:rsidR="00294644">
              <w:rPr>
                <w:sz w:val="24"/>
                <w:szCs w:val="24"/>
              </w:rPr>
              <w:t>да</w:t>
            </w:r>
            <w:bookmarkEnd w:id="0"/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fldChar w:fldCharType="begin"/>
            </w:r>
            <w:r w:rsidR="00294644">
              <w:rPr>
                <w:sz w:val="24"/>
                <w:szCs w:val="24"/>
              </w:rPr>
              <w:instrText xml:space="preserve"> REF  Вика </w:instrText>
            </w:r>
            <w:r>
              <w:rPr>
                <w:sz w:val="24"/>
                <w:szCs w:val="24"/>
              </w:rPr>
              <w:fldChar w:fldCharType="separate"/>
            </w:r>
            <w:r w:rsidR="00A44097">
              <w:rPr>
                <w:sz w:val="24"/>
                <w:szCs w:val="24"/>
              </w:rPr>
              <w:t>да</w:t>
            </w:r>
            <w:r>
              <w:rPr>
                <w:sz w:val="24"/>
                <w:szCs w:val="24"/>
              </w:rPr>
              <w:fldChar w:fldCharType="end"/>
            </w:r>
          </w:p>
        </w:tc>
      </w:tr>
    </w:tbl>
    <w:p w:rsidR="00D6634D" w:rsidRDefault="00D6634D" w:rsidP="00D6634D">
      <w:pPr>
        <w:jc w:val="center"/>
        <w:rPr>
          <w:sz w:val="24"/>
          <w:szCs w:val="24"/>
        </w:rPr>
      </w:pPr>
    </w:p>
    <w:p w:rsidR="00B165C1" w:rsidRDefault="00B165C1" w:rsidP="00D6634D">
      <w:pPr>
        <w:jc w:val="center"/>
        <w:rPr>
          <w:sz w:val="24"/>
          <w:szCs w:val="24"/>
        </w:rPr>
      </w:pPr>
    </w:p>
    <w:p w:rsidR="00B165C1" w:rsidRPr="00D6634D" w:rsidRDefault="00B165C1" w:rsidP="00B165C1">
      <w:pPr>
        <w:rPr>
          <w:sz w:val="24"/>
          <w:szCs w:val="24"/>
        </w:rPr>
      </w:pPr>
      <w:r>
        <w:rPr>
          <w:sz w:val="24"/>
          <w:szCs w:val="24"/>
        </w:rPr>
        <w:t xml:space="preserve">Дата заполнения: </w:t>
      </w:r>
      <w:sdt>
        <w:sdtPr>
          <w:rPr>
            <w:sz w:val="24"/>
            <w:szCs w:val="24"/>
          </w:rPr>
          <w:id w:val="375583008"/>
          <w:placeholder>
            <w:docPart w:val="4C7FBB8C4B074950A4BE0038F1B48266"/>
          </w:placeholder>
          <w:showingPlcHdr/>
          <w:date>
            <w:dateFormat w:val="dd.MM.yyyy"/>
            <w:lid w:val="ru-RU"/>
            <w:storeMappedDataAs w:val="dateTime"/>
            <w:calendar w:val="gregorian"/>
          </w:date>
        </w:sdtPr>
        <w:sdtContent>
          <w:r w:rsidR="00E37008" w:rsidRPr="00AD2004">
            <w:rPr>
              <w:rStyle w:val="a4"/>
            </w:rPr>
            <w:t>Место для ввода даты.</w:t>
          </w:r>
        </w:sdtContent>
      </w:sdt>
      <w:bookmarkStart w:id="1" w:name="_GoBack"/>
      <w:bookmarkEnd w:id="1"/>
    </w:p>
    <w:sectPr w:rsidR="00B165C1" w:rsidRPr="00D6634D" w:rsidSect="008A42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recipientData.xml><?xml version="1.0" encoding="utf-8"?>
<wne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recipientData>
    <wne:active wne:val="1"/>
    <wne:hash wne:val="-752371269"/>
  </wne:recipientData>
  <wne:recipientData>
    <wne:active wne:val="1"/>
    <wne:hash wne:val="-1314302123"/>
  </wne:recipientData>
  <wne:recipientData>
    <wne:active wne:val="1"/>
  </wne:recipientData>
</wne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mailMerge>
    <w:mainDocumentType w:val="formLetters"/>
    <w:linkToQuery/>
    <w:dataType w:val="native"/>
    <w:connectString w:val="Provider=Microsoft.ACE.OLEDB.12.0;User ID=Admin;Data Source=C:\Users\Виктория\Desktop\Практика\Новая папка\лаб2\Лист Microsoft Office Exce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Лист1$` "/>
    <w:dataSource r:id="rId2"/>
    <w:viewMergedData/>
    <w:activeRecord w:val="2"/>
    <w:odso>
      <w:udl w:val="Provider=Microsoft.ACE.OLEDB.12.0;User ID=Admin;Data Source=C:\Users\Виктория\Desktop\Практика\Новая папка\лаб2\Лист Microsoft Office Exce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Лист1$"/>
      <w:src r:id="rId3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type w:val="dbColumn"/>
        <w:name w:val="Имя"/>
        <w:mappedName w:val="Имя"/>
        <w:column w:val="1"/>
        <w:lid w:val="ru-RU"/>
      </w:fieldMapData>
      <w:fieldMapData>
        <w:type w:val="dbColumn"/>
        <w:name w:val="Отчество"/>
        <w:mappedName w:val="Отчество"/>
        <w:column w:val="2"/>
        <w:lid w:val="ru-RU"/>
      </w:fieldMapData>
      <w:fieldMapData>
        <w:type w:val="dbColumn"/>
        <w:name w:val="Фамилия"/>
        <w:mappedName w:val="Фамилия"/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4"/>
    </w:odso>
  </w:mailMerge>
  <w:documentProtection w:edit="forms" w:enforcement="0"/>
  <w:defaultTabStop w:val="708"/>
  <w:characterSpacingControl w:val="doNotCompress"/>
  <w:compat>
    <w:useFELayout/>
  </w:compat>
  <w:rsids>
    <w:rsidRoot w:val="0097708C"/>
    <w:rsid w:val="00276A51"/>
    <w:rsid w:val="002905D8"/>
    <w:rsid w:val="00294644"/>
    <w:rsid w:val="0048492E"/>
    <w:rsid w:val="00895A23"/>
    <w:rsid w:val="008A4218"/>
    <w:rsid w:val="0097708C"/>
    <w:rsid w:val="009A3FE5"/>
    <w:rsid w:val="009F31BC"/>
    <w:rsid w:val="00A4247F"/>
    <w:rsid w:val="00A44097"/>
    <w:rsid w:val="00A61FAB"/>
    <w:rsid w:val="00B165C1"/>
    <w:rsid w:val="00C57B64"/>
    <w:rsid w:val="00D6634D"/>
    <w:rsid w:val="00E236F5"/>
    <w:rsid w:val="00E37008"/>
    <w:rsid w:val="00E70105"/>
    <w:rsid w:val="00ED06B9"/>
    <w:rsid w:val="00F456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2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63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A4247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42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24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C:\Users\&#1042;&#1080;&#1082;&#1090;&#1086;&#1088;&#1080;&#1103;\Desktop\&#1055;&#1088;&#1072;&#1082;&#1090;&#1080;&#1082;&#1072;\&#1053;&#1086;&#1074;&#1072;&#1103;%20&#1087;&#1072;&#1087;&#1082;&#1072;\&#1083;&#1072;&#1073;2\&#1051;&#1080;&#1089;&#1090;%20Microsoft%20Office%20Excel.xlsx" TargetMode="External"/><Relationship Id="rId2" Type="http://schemas.openxmlformats.org/officeDocument/2006/relationships/mailMergeSource" Target="file:///C:\Users\&#1042;&#1080;&#1082;&#1090;&#1086;&#1088;&#1080;&#1103;\Desktop\&#1055;&#1088;&#1072;&#1082;&#1090;&#1080;&#1082;&#1072;\&#1053;&#1086;&#1074;&#1072;&#1103;%20&#1087;&#1072;&#1087;&#1082;&#1072;\&#1083;&#1072;&#1073;2\&#1051;&#1080;&#1089;&#1090;%20Microsoft%20Office%20Excel.xlsx" TargetMode="External"/><Relationship Id="rId1" Type="http://schemas.openxmlformats.org/officeDocument/2006/relationships/attachedTemplate" Target="file:///C:\Users\&#1042;&#1080;&#1082;&#1090;&#1086;&#1088;&#1080;&#1103;\Desktop\&#1055;&#1088;&#1080;&#1084;&#1077;&#1088;&#1099;\Lab2\&#1047;&#1072;&#1103;&#1074;&#1083;&#1077;&#1085;&#1080;&#1077;.dotx" TargetMode="External"/><Relationship Id="rId4" Type="http://schemas.openxmlformats.org/officeDocument/2006/relationships/recipientData" Target="recipientData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371E547C71C4CD2A40DDBF4659AE9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2BAFBA-3404-4C76-9E75-5C096C8DAA48}"/>
      </w:docPartPr>
      <w:docPartBody>
        <w:p w:rsidR="00BB1A69" w:rsidRDefault="00BB1A69" w:rsidP="00BB1A69">
          <w:pPr>
            <w:pStyle w:val="0371E547C71C4CD2A40DDBF4659AE9184"/>
          </w:pPr>
          <w:r>
            <w:rPr>
              <w:rStyle w:val="a3"/>
            </w:rPr>
            <w:t xml:space="preserve">Введите ФИО </w:t>
          </w:r>
        </w:p>
      </w:docPartBody>
    </w:docPart>
    <w:docPart>
      <w:docPartPr>
        <w:name w:val="F22EC36679ED426090A5737E8E338F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1AD0B7-5F4D-4F37-A7B7-E7B7AF37418D}"/>
      </w:docPartPr>
      <w:docPartBody>
        <w:p w:rsidR="00BB1A69" w:rsidRDefault="00BB1A69" w:rsidP="00BB1A69">
          <w:pPr>
            <w:pStyle w:val="F22EC36679ED426090A5737E8E338FE34"/>
          </w:pPr>
          <w:r w:rsidRPr="00AD2004">
            <w:rPr>
              <w:rStyle w:val="a3"/>
            </w:rPr>
            <w:t xml:space="preserve">Выберите </w:t>
          </w:r>
          <w:r>
            <w:rPr>
              <w:rStyle w:val="a3"/>
            </w:rPr>
            <w:t>нужные редакторы</w:t>
          </w:r>
        </w:p>
      </w:docPartBody>
    </w:docPart>
    <w:docPart>
      <w:docPartPr>
        <w:name w:val="4C7FBB8C4B074950A4BE0038F1B482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1367C4-D72B-47C3-AE51-77B8F2594577}"/>
      </w:docPartPr>
      <w:docPartBody>
        <w:p w:rsidR="00BB1A69" w:rsidRDefault="00BB1A69" w:rsidP="00BB1A69">
          <w:pPr>
            <w:pStyle w:val="4C7FBB8C4B074950A4BE0038F1B482664"/>
          </w:pPr>
          <w:r w:rsidRPr="00AD2004">
            <w:rPr>
              <w:rStyle w:val="a3"/>
            </w:rPr>
            <w:t>Место для ввода даты.</w:t>
          </w:r>
        </w:p>
      </w:docPartBody>
    </w:docPart>
    <w:docPart>
      <w:docPartPr>
        <w:name w:val="D4923713BD354059A4BE94D1C2CFBF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8A7340-9DC1-4B23-9DF4-9B769D0C5B0E}"/>
      </w:docPartPr>
      <w:docPartBody>
        <w:p w:rsidR="00BB1A69" w:rsidRDefault="00BB1A69" w:rsidP="00BB1A69">
          <w:pPr>
            <w:pStyle w:val="D4923713BD354059A4BE94D1C2CFBFB12"/>
          </w:pPr>
          <w:r>
            <w:rPr>
              <w:rStyle w:val="a3"/>
            </w:rPr>
            <w:t>Название ВУЗа</w:t>
          </w:r>
        </w:p>
      </w:docPartBody>
    </w:docPart>
    <w:docPart>
      <w:docPartPr>
        <w:name w:val="6CEBE8CF1427401683D746F1709D29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845F90-4FE6-4760-BFAA-CCF4F3400631}"/>
      </w:docPartPr>
      <w:docPartBody>
        <w:p w:rsidR="00BB1A69" w:rsidRDefault="00BB1A69" w:rsidP="00BB1A69">
          <w:pPr>
            <w:pStyle w:val="6CEBE8CF1427401683D746F1709D29FA2"/>
          </w:pPr>
          <w:r>
            <w:rPr>
              <w:rStyle w:val="a3"/>
            </w:rPr>
            <w:t>Название фак</w:t>
          </w:r>
          <w:r w:rsidRPr="000D122C">
            <w:rPr>
              <w:rStyle w:val="a3"/>
            </w:rPr>
            <w:t>.</w:t>
          </w:r>
        </w:p>
      </w:docPartBody>
    </w:docPart>
    <w:docPart>
      <w:docPartPr>
        <w:name w:val="4B23BC9420294D8CBFE8BC910B7C84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926B35-B2E2-4952-AFBB-0BAC285B38E2}"/>
      </w:docPartPr>
      <w:docPartBody>
        <w:p w:rsidR="00BB1A69" w:rsidRDefault="00BB1A69" w:rsidP="00BB1A69">
          <w:pPr>
            <w:pStyle w:val="4B23BC9420294D8CBFE8BC910B7C840E1"/>
          </w:pPr>
          <w:r>
            <w:rPr>
              <w:rStyle w:val="a3"/>
            </w:rPr>
            <w:t>Название курса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7B4971"/>
    <w:rsid w:val="00007F67"/>
    <w:rsid w:val="007B4971"/>
    <w:rsid w:val="00BB1A69"/>
    <w:rsid w:val="00F778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1A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B1A69"/>
    <w:rPr>
      <w:color w:val="808080"/>
    </w:rPr>
  </w:style>
  <w:style w:type="paragraph" w:customStyle="1" w:styleId="0371E547C71C4CD2A40DDBF4659AE918">
    <w:name w:val="0371E547C71C4CD2A40DDBF4659AE918"/>
    <w:rsid w:val="00BB1A69"/>
  </w:style>
  <w:style w:type="paragraph" w:customStyle="1" w:styleId="FF5C233417444DB6AA874E08EC65A27E">
    <w:name w:val="FF5C233417444DB6AA874E08EC65A27E"/>
    <w:rsid w:val="00BB1A69"/>
  </w:style>
  <w:style w:type="paragraph" w:customStyle="1" w:styleId="355AC4FA622A48CC95FA17FF58429A89">
    <w:name w:val="355AC4FA622A48CC95FA17FF58429A89"/>
    <w:rsid w:val="00BB1A69"/>
  </w:style>
  <w:style w:type="paragraph" w:customStyle="1" w:styleId="F22EC36679ED426090A5737E8E338FE3">
    <w:name w:val="F22EC36679ED426090A5737E8E338FE3"/>
    <w:rsid w:val="00BB1A69"/>
  </w:style>
  <w:style w:type="paragraph" w:customStyle="1" w:styleId="4C7FBB8C4B074950A4BE0038F1B48266">
    <w:name w:val="4C7FBB8C4B074950A4BE0038F1B48266"/>
    <w:rsid w:val="00BB1A69"/>
  </w:style>
  <w:style w:type="paragraph" w:customStyle="1" w:styleId="0371E547C71C4CD2A40DDBF4659AE9181">
    <w:name w:val="0371E547C71C4CD2A40DDBF4659AE9181"/>
    <w:rsid w:val="007B4971"/>
  </w:style>
  <w:style w:type="paragraph" w:customStyle="1" w:styleId="355AC4FA622A48CC95FA17FF58429A891">
    <w:name w:val="355AC4FA622A48CC95FA17FF58429A891"/>
    <w:rsid w:val="007B4971"/>
  </w:style>
  <w:style w:type="paragraph" w:customStyle="1" w:styleId="F22EC36679ED426090A5737E8E338FE31">
    <w:name w:val="F22EC36679ED426090A5737E8E338FE31"/>
    <w:rsid w:val="007B4971"/>
  </w:style>
  <w:style w:type="paragraph" w:customStyle="1" w:styleId="4C7FBB8C4B074950A4BE0038F1B482661">
    <w:name w:val="4C7FBB8C4B074950A4BE0038F1B482661"/>
    <w:rsid w:val="007B4971"/>
  </w:style>
  <w:style w:type="paragraph" w:customStyle="1" w:styleId="0371E547C71C4CD2A40DDBF4659AE9182">
    <w:name w:val="0371E547C71C4CD2A40DDBF4659AE9182"/>
    <w:rsid w:val="00BB1A69"/>
  </w:style>
  <w:style w:type="paragraph" w:customStyle="1" w:styleId="355AC4FA622A48CC95FA17FF58429A892">
    <w:name w:val="355AC4FA622A48CC95FA17FF58429A892"/>
    <w:rsid w:val="00BB1A69"/>
  </w:style>
  <w:style w:type="paragraph" w:customStyle="1" w:styleId="F22EC36679ED426090A5737E8E338FE32">
    <w:name w:val="F22EC36679ED426090A5737E8E338FE32"/>
    <w:rsid w:val="00BB1A69"/>
  </w:style>
  <w:style w:type="paragraph" w:customStyle="1" w:styleId="D4923713BD354059A4BE94D1C2CFBFB1">
    <w:name w:val="D4923713BD354059A4BE94D1C2CFBFB1"/>
    <w:rsid w:val="00BB1A69"/>
  </w:style>
  <w:style w:type="paragraph" w:customStyle="1" w:styleId="6CEBE8CF1427401683D746F1709D29FA">
    <w:name w:val="6CEBE8CF1427401683D746F1709D29FA"/>
    <w:rsid w:val="00BB1A69"/>
  </w:style>
  <w:style w:type="paragraph" w:customStyle="1" w:styleId="4C7FBB8C4B074950A4BE0038F1B482662">
    <w:name w:val="4C7FBB8C4B074950A4BE0038F1B482662"/>
    <w:rsid w:val="00BB1A69"/>
  </w:style>
  <w:style w:type="paragraph" w:customStyle="1" w:styleId="0371E547C71C4CD2A40DDBF4659AE9183">
    <w:name w:val="0371E547C71C4CD2A40DDBF4659AE9183"/>
    <w:rsid w:val="00BB1A69"/>
  </w:style>
  <w:style w:type="paragraph" w:customStyle="1" w:styleId="4B23BC9420294D8CBFE8BC910B7C840E">
    <w:name w:val="4B23BC9420294D8CBFE8BC910B7C840E"/>
    <w:rsid w:val="00BB1A69"/>
  </w:style>
  <w:style w:type="paragraph" w:customStyle="1" w:styleId="355AC4FA622A48CC95FA17FF58429A893">
    <w:name w:val="355AC4FA622A48CC95FA17FF58429A893"/>
    <w:rsid w:val="00BB1A69"/>
  </w:style>
  <w:style w:type="paragraph" w:customStyle="1" w:styleId="F22EC36679ED426090A5737E8E338FE33">
    <w:name w:val="F22EC36679ED426090A5737E8E338FE33"/>
    <w:rsid w:val="00BB1A69"/>
  </w:style>
  <w:style w:type="paragraph" w:customStyle="1" w:styleId="D4923713BD354059A4BE94D1C2CFBFB11">
    <w:name w:val="D4923713BD354059A4BE94D1C2CFBFB11"/>
    <w:rsid w:val="00BB1A69"/>
  </w:style>
  <w:style w:type="paragraph" w:customStyle="1" w:styleId="6CEBE8CF1427401683D746F1709D29FA1">
    <w:name w:val="6CEBE8CF1427401683D746F1709D29FA1"/>
    <w:rsid w:val="00BB1A69"/>
  </w:style>
  <w:style w:type="paragraph" w:customStyle="1" w:styleId="4C7FBB8C4B074950A4BE0038F1B482663">
    <w:name w:val="4C7FBB8C4B074950A4BE0038F1B482663"/>
    <w:rsid w:val="00BB1A69"/>
  </w:style>
  <w:style w:type="paragraph" w:customStyle="1" w:styleId="0371E547C71C4CD2A40DDBF4659AE9184">
    <w:name w:val="0371E547C71C4CD2A40DDBF4659AE9184"/>
    <w:rsid w:val="00BB1A69"/>
  </w:style>
  <w:style w:type="paragraph" w:customStyle="1" w:styleId="4B23BC9420294D8CBFE8BC910B7C840E1">
    <w:name w:val="4B23BC9420294D8CBFE8BC910B7C840E1"/>
    <w:rsid w:val="00BB1A69"/>
  </w:style>
  <w:style w:type="paragraph" w:customStyle="1" w:styleId="F22EC36679ED426090A5737E8E338FE34">
    <w:name w:val="F22EC36679ED426090A5737E8E338FE34"/>
    <w:rsid w:val="00BB1A69"/>
  </w:style>
  <w:style w:type="paragraph" w:customStyle="1" w:styleId="D4923713BD354059A4BE94D1C2CFBFB12">
    <w:name w:val="D4923713BD354059A4BE94D1C2CFBFB12"/>
    <w:rsid w:val="00BB1A69"/>
  </w:style>
  <w:style w:type="paragraph" w:customStyle="1" w:styleId="6CEBE8CF1427401683D746F1709D29FA2">
    <w:name w:val="6CEBE8CF1427401683D746F1709D29FA2"/>
    <w:rsid w:val="00BB1A69"/>
  </w:style>
  <w:style w:type="paragraph" w:customStyle="1" w:styleId="4C7FBB8C4B074950A4BE0038F1B482664">
    <w:name w:val="4C7FBB8C4B074950A4BE0038F1B482664"/>
    <w:rsid w:val="00BB1A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ACDE7F-24D9-48A2-8632-05DED25CC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Заявление.dotx</Template>
  <TotalTime>111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Оразаева</dc:creator>
  <cp:keywords/>
  <dc:description/>
  <cp:lastModifiedBy>Виктория Оразаева</cp:lastModifiedBy>
  <cp:revision>3</cp:revision>
  <dcterms:created xsi:type="dcterms:W3CDTF">2015-08-18T08:23:00Z</dcterms:created>
  <dcterms:modified xsi:type="dcterms:W3CDTF">2015-08-18T13:59:00Z</dcterms:modified>
</cp:coreProperties>
</file>